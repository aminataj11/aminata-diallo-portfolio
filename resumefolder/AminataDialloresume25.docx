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519"/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1195"/>
        <w:gridCol w:w="2848"/>
        <w:gridCol w:w="606"/>
        <w:gridCol w:w="3257"/>
        <w:gridCol w:w="14"/>
      </w:tblGrid>
      <w:tr w:rsidR="004319D4" w:rsidRPr="00EC40F4" w14:paraId="3C109DC5" w14:textId="77777777" w:rsidTr="004319D4">
        <w:trPr>
          <w:trHeight w:hRule="exact" w:val="1152"/>
          <w:tblHeader/>
        </w:trPr>
        <w:tc>
          <w:tcPr>
            <w:tcW w:w="10080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6E8D8E06" w14:textId="77777777" w:rsidR="004319D4" w:rsidRPr="00EC40F4" w:rsidRDefault="004319D4" w:rsidP="004319D4">
            <w:pPr>
              <w:pStyle w:val="Title"/>
              <w:ind w:left="-108"/>
              <w:rPr>
                <w:color w:val="0070C0"/>
              </w:rPr>
            </w:pPr>
            <w:r w:rsidRPr="00EC40F4">
              <w:rPr>
                <w:color w:val="0070C0"/>
              </w:rPr>
              <w:t>Aminata Diallo</w:t>
            </w:r>
          </w:p>
          <w:p w14:paraId="478E6049" w14:textId="77777777" w:rsidR="004319D4" w:rsidRPr="00EC40F4" w:rsidRDefault="004319D4" w:rsidP="004319D4">
            <w:pPr>
              <w:pStyle w:val="Subtitle"/>
              <w:ind w:left="-108"/>
              <w:rPr>
                <w:color w:val="0070C0"/>
              </w:rPr>
            </w:pPr>
            <w:proofErr w:type="spellStart"/>
            <w:r w:rsidRPr="00EC40F4">
              <w:rPr>
                <w:color w:val="0070C0"/>
              </w:rPr>
              <w:t>Towson,MD</w:t>
            </w:r>
            <w:proofErr w:type="spellEnd"/>
            <w:r w:rsidRPr="00EC40F4">
              <w:rPr>
                <w:color w:val="0070C0"/>
              </w:rPr>
              <w:t xml:space="preserve"> | </w:t>
            </w:r>
            <w:hyperlink r:id="rId11" w:history="1">
              <w:r w:rsidRPr="00EC40F4">
                <w:rPr>
                  <w:rStyle w:val="Hyperlink"/>
                  <w:color w:val="0070C0"/>
                </w:rPr>
                <w:t>aminatajalloh11@yahoo.com</w:t>
              </w:r>
            </w:hyperlink>
            <w:r w:rsidRPr="00EC40F4">
              <w:rPr>
                <w:color w:val="0070C0"/>
              </w:rPr>
              <w:t xml:space="preserve"> | 2404674761| </w:t>
            </w:r>
            <w:hyperlink r:id="rId12" w:history="1">
              <w:r w:rsidRPr="00EC40F4">
                <w:rPr>
                  <w:rStyle w:val="Hyperlink"/>
                  <w:color w:val="0070C0"/>
                </w:rPr>
                <w:t>LinkedIn</w:t>
              </w:r>
            </w:hyperlink>
            <w:r w:rsidRPr="00EC40F4">
              <w:rPr>
                <w:color w:val="0070C0"/>
              </w:rPr>
              <w:t>|</w:t>
            </w:r>
            <w:hyperlink r:id="rId13" w:history="1">
              <w:r w:rsidRPr="00EC40F4">
                <w:rPr>
                  <w:rStyle w:val="Hyperlink"/>
                  <w:color w:val="0070C0"/>
                </w:rPr>
                <w:t>Git</w:t>
              </w:r>
            </w:hyperlink>
          </w:p>
        </w:tc>
      </w:tr>
      <w:tr w:rsidR="004319D4" w14:paraId="1E6D11D1" w14:textId="77777777" w:rsidTr="004319D4">
        <w:trPr>
          <w:trHeight w:val="62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648172D2" w14:textId="77777777" w:rsidR="004319D4" w:rsidRDefault="004319D4" w:rsidP="004319D4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top w:val="single" w:sz="12" w:space="0" w:color="000000" w:themeColor="text1"/>
            </w:tcBorders>
          </w:tcPr>
          <w:p w14:paraId="551EBD7A" w14:textId="77777777" w:rsidR="004319D4" w:rsidRDefault="004319D4" w:rsidP="004319D4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1757CD56" w14:textId="77777777" w:rsidR="004319D4" w:rsidRPr="00CA1480" w:rsidRDefault="004319D4" w:rsidP="004319D4">
            <w:pPr>
              <w:pStyle w:val="TableSmallRows"/>
            </w:pPr>
          </w:p>
        </w:tc>
      </w:tr>
      <w:tr w:rsidR="004319D4" w14:paraId="721DF3BA" w14:textId="77777777" w:rsidTr="004319D4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95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95153E5" w14:textId="77777777" w:rsidR="004319D4" w:rsidRDefault="004319D4" w:rsidP="004319D4">
            <w:pPr>
              <w:pStyle w:val="Heading1"/>
            </w:pPr>
            <w:sdt>
              <w:sdtPr>
                <w:id w:val="-1975742575"/>
                <w:placeholder>
                  <w:docPart w:val="402BB95692793A47AB1E4347C4563E97"/>
                </w:placeholder>
                <w:temporary/>
                <w:showingPlcHdr/>
                <w15:appearance w15:val="hidden"/>
              </w:sdtPr>
              <w:sdtContent>
                <w:r w:rsidRPr="00EC40F4">
                  <w:rPr>
                    <w:rFonts w:ascii="Times New Roman" w:hAnsi="Times New Roman" w:cs="Times New Roman"/>
                    <w:noProof/>
                    <w:color w:val="0070C0"/>
                    <w:sz w:val="28"/>
                    <w:szCs w:val="28"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00C5149" w14:textId="77777777" w:rsidR="004319D4" w:rsidRPr="00EC40F4" w:rsidRDefault="004319D4" w:rsidP="004319D4">
            <w:pPr>
              <w:pStyle w:val="Heading3"/>
              <w:rPr>
                <w:rFonts w:ascii="Times New Roman" w:hAnsi="Times New Roman" w:cs="Times New Roman"/>
                <w:bCs/>
                <w:sz w:val="24"/>
              </w:rPr>
            </w:pPr>
            <w:r w:rsidRPr="004416FD">
              <w:rPr>
                <w:rFonts w:ascii="Times New Roman" w:hAnsi="Times New Roman" w:cs="Times New Roman"/>
                <w:bCs/>
                <w:sz w:val="24"/>
              </w:rPr>
              <w:t>Towson University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, B.S Computer Science </w:t>
            </w:r>
            <w:r w:rsidRPr="004416FD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>
              <w:rPr>
                <w:rFonts w:ascii="Times New Roman" w:hAnsi="Times New Roman" w:cs="Times New Roman"/>
                <w:b w:val="0"/>
                <w:sz w:val="24"/>
              </w:rPr>
              <w:t>Expected Graduation: Fall 2025)</w:t>
            </w:r>
          </w:p>
          <w:p w14:paraId="13970FE0" w14:textId="77777777" w:rsidR="004319D4" w:rsidRDefault="004319D4" w:rsidP="004319D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2548BA40" w14:textId="77777777" w:rsidR="004319D4" w:rsidRPr="004416FD" w:rsidRDefault="004319D4" w:rsidP="004319D4">
            <w:pPr>
              <w:rPr>
                <w:rFonts w:ascii="Times New Roman" w:hAnsi="Times New Roman" w:cs="Times New Roman"/>
                <w:sz w:val="24"/>
              </w:rPr>
            </w:pPr>
            <w:r w:rsidRPr="00540D39">
              <w:rPr>
                <w:rFonts w:ascii="Times New Roman" w:hAnsi="Times New Roman" w:cs="Times New Roman"/>
                <w:b/>
                <w:bCs/>
                <w:sz w:val="24"/>
              </w:rPr>
              <w:t>Coursework</w:t>
            </w:r>
            <w:r w:rsidRPr="004416FD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Computer Science I &amp; II, Intro to Python, Intro to Java, Intro to Cybersecurity, Discrete Mathematics, Calculus I &amp; II, Ethics and Concerns of Computer Scientists, AML Research, Fund. Of Hardware &amp; Software Management.</w:t>
            </w:r>
          </w:p>
        </w:tc>
      </w:tr>
      <w:tr w:rsidR="004319D4" w14:paraId="49E6D82F" w14:textId="77777777" w:rsidTr="004319D4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21C158B" w14:textId="77777777" w:rsidR="004319D4" w:rsidRDefault="004319D4" w:rsidP="004319D4">
            <w:pPr>
              <w:pStyle w:val="Heading1"/>
            </w:pPr>
            <w:sdt>
              <w:sdtPr>
                <w:id w:val="1616246336"/>
                <w:placeholder>
                  <w:docPart w:val="30DC99111C6491439A7025849E0D510C"/>
                </w:placeholder>
                <w:temporary/>
                <w:showingPlcHdr/>
                <w15:appearance w15:val="hidden"/>
              </w:sdtPr>
              <w:sdtContent>
                <w:r w:rsidRPr="00777935">
                  <w:rPr>
                    <w:rFonts w:ascii="Times New Roman" w:hAnsi="Times New Roman" w:cs="Times New Roman"/>
                    <w:noProof/>
                    <w:color w:val="0070C0"/>
                    <w:sz w:val="28"/>
                    <w:szCs w:val="28"/>
                  </w:rPr>
                  <w:t>Key Skills</w:t>
                </w:r>
              </w:sdtContent>
            </w:sdt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A73296D" w14:textId="77777777" w:rsidR="004319D4" w:rsidRPr="00540D39" w:rsidRDefault="004319D4" w:rsidP="004319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540D39">
              <w:rPr>
                <w:rFonts w:ascii="Times New Roman" w:hAnsi="Times New Roman" w:cs="Times New Roman"/>
                <w:b/>
                <w:bCs/>
                <w:sz w:val="24"/>
              </w:rPr>
              <w:t>Programming</w:t>
            </w:r>
            <w:r w:rsidRPr="00540D39">
              <w:rPr>
                <w:rFonts w:ascii="Times New Roman" w:hAnsi="Times New Roman" w:cs="Times New Roman"/>
                <w:sz w:val="24"/>
              </w:rPr>
              <w:t xml:space="preserve">: Java, Python, </w:t>
            </w:r>
            <w:r>
              <w:rPr>
                <w:rFonts w:ascii="Times New Roman" w:hAnsi="Times New Roman" w:cs="Times New Roman"/>
                <w:sz w:val="24"/>
              </w:rPr>
              <w:t>HTML/</w:t>
            </w:r>
            <w:r w:rsidRPr="00540D39">
              <w:rPr>
                <w:rFonts w:ascii="Times New Roman" w:hAnsi="Times New Roman" w:cs="Times New Roman"/>
                <w:sz w:val="24"/>
              </w:rPr>
              <w:t>CSS</w:t>
            </w:r>
          </w:p>
          <w:p w14:paraId="7F08E95A" w14:textId="7A66C14C" w:rsidR="004319D4" w:rsidRPr="00340645" w:rsidRDefault="004319D4" w:rsidP="004319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Tools: </w:t>
            </w:r>
            <w:r w:rsidRPr="00340645">
              <w:rPr>
                <w:rFonts w:ascii="Times New Roman" w:hAnsi="Times New Roman" w:cs="Times New Roman"/>
                <w:sz w:val="24"/>
              </w:rPr>
              <w:t xml:space="preserve">Git, VSCode, ServiceNow, Microsoft 365 (Excel, </w:t>
            </w:r>
            <w:r w:rsidRPr="00340645">
              <w:rPr>
                <w:rFonts w:ascii="Times New Roman" w:hAnsi="Times New Roman" w:cs="Times New Roman"/>
                <w:sz w:val="24"/>
              </w:rPr>
              <w:t>SharePoint</w:t>
            </w:r>
            <w:r w:rsidRPr="00340645">
              <w:rPr>
                <w:rFonts w:ascii="Times New Roman" w:hAnsi="Times New Roman" w:cs="Times New Roman"/>
                <w:sz w:val="24"/>
              </w:rPr>
              <w:t xml:space="preserve">, Word, </w:t>
            </w:r>
            <w:r w:rsidRPr="00340645">
              <w:rPr>
                <w:rFonts w:ascii="Times New Roman" w:hAnsi="Times New Roman" w:cs="Times New Roman"/>
                <w:sz w:val="24"/>
              </w:rPr>
              <w:t>PowerPoint</w:t>
            </w:r>
            <w:r w:rsidRPr="00340645">
              <w:rPr>
                <w:rFonts w:ascii="Times New Roman" w:hAnsi="Times New Roman" w:cs="Times New Roman"/>
                <w:sz w:val="24"/>
              </w:rPr>
              <w:t>, Outlook)</w:t>
            </w:r>
          </w:p>
        </w:tc>
        <w:tc>
          <w:tcPr>
            <w:tcW w:w="386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3ED1FB8" w14:textId="77777777" w:rsidR="004319D4" w:rsidRPr="004319D4" w:rsidRDefault="004319D4" w:rsidP="004319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40D39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oft Skills: </w:t>
            </w:r>
            <w:r>
              <w:rPr>
                <w:rFonts w:ascii="Times New Roman" w:hAnsi="Times New Roman" w:cs="Times New Roman"/>
                <w:sz w:val="24"/>
              </w:rPr>
              <w:t>Customer Service, Problem-solving, Collaboration, Time Management, Organization, Fulfillment</w:t>
            </w:r>
          </w:p>
          <w:p w14:paraId="0AE68E1E" w14:textId="78A7095F" w:rsidR="004319D4" w:rsidRPr="00540D39" w:rsidRDefault="004319D4" w:rsidP="004319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Google: </w:t>
            </w:r>
            <w:r w:rsidRPr="004319D4">
              <w:rPr>
                <w:rFonts w:ascii="Times New Roman" w:hAnsi="Times New Roman" w:cs="Times New Roman"/>
                <w:sz w:val="24"/>
              </w:rPr>
              <w:t>AI Essentials, Prompt Essentials</w:t>
            </w:r>
          </w:p>
        </w:tc>
      </w:tr>
      <w:tr w:rsidR="004319D4" w14:paraId="21F4A7E5" w14:textId="77777777" w:rsidTr="004319D4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38006143" w14:textId="77777777" w:rsidR="004319D4" w:rsidRDefault="004319D4" w:rsidP="004319D4">
            <w:pPr>
              <w:pStyle w:val="Heading1"/>
            </w:pPr>
            <w:sdt>
              <w:sdtPr>
                <w:id w:val="1061677347"/>
                <w:placeholder>
                  <w:docPart w:val="4452393684D2A2478CECCE9BBCA33318"/>
                </w:placeholder>
                <w:temporary/>
                <w:showingPlcHdr/>
                <w15:appearance w15:val="hidden"/>
              </w:sdtPr>
              <w:sdtContent>
                <w:r w:rsidRPr="00777935">
                  <w:rPr>
                    <w:rFonts w:ascii="Times New Roman" w:hAnsi="Times New Roman" w:cs="Times New Roman"/>
                    <w:noProof/>
                    <w:color w:val="0070C0"/>
                    <w:sz w:val="28"/>
                    <w:szCs w:val="28"/>
                  </w:rPr>
                  <w:t>Experience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01A0072F" w14:textId="77777777" w:rsidR="004319D4" w:rsidRPr="00EF5606" w:rsidRDefault="004319D4" w:rsidP="004319D4">
            <w:pPr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46C6C">
              <w:rPr>
                <w:rFonts w:ascii="Times New Roman" w:hAnsi="Times New Roman" w:cs="Times New Roman"/>
                <w:b/>
                <w:bCs/>
                <w:sz w:val="24"/>
              </w:rPr>
              <w:t>Pearson VUE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EB2583">
              <w:rPr>
                <w:rFonts w:ascii="Times New Roman" w:hAnsi="Times New Roman" w:cs="Times New Roman"/>
                <w:i/>
                <w:iCs/>
                <w:sz w:val="24"/>
              </w:rPr>
              <w:t>Test Proctor/Admin</w:t>
            </w:r>
            <w:r w:rsidRPr="00A46C6C"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 Windsor Mill</w:t>
            </w:r>
            <w:r w:rsidRPr="00EF5606">
              <w:rPr>
                <w:rFonts w:ascii="Times New Roman" w:hAnsi="Times New Roman" w:cs="Times New Roman"/>
                <w:b/>
                <w:bCs/>
                <w:sz w:val="24"/>
              </w:rPr>
              <w:t xml:space="preserve">, MD                         </w:t>
            </w:r>
          </w:p>
          <w:p w14:paraId="73404042" w14:textId="77777777" w:rsidR="004319D4" w:rsidRPr="00EF5606" w:rsidRDefault="004319D4" w:rsidP="004319D4">
            <w:pPr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F560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 </w:t>
            </w:r>
            <w:r w:rsidRPr="00EF560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  <w:r w:rsidRPr="00EF5606">
              <w:rPr>
                <w:rFonts w:ascii="Times New Roman" w:hAnsi="Times New Roman" w:cs="Times New Roman"/>
                <w:b/>
                <w:bCs/>
                <w:sz w:val="24"/>
              </w:rPr>
              <w:t xml:space="preserve">June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‘</w:t>
            </w:r>
            <w:r w:rsidRPr="00EF5606">
              <w:rPr>
                <w:rFonts w:ascii="Times New Roman" w:hAnsi="Times New Roman" w:cs="Times New Roman"/>
                <w:b/>
                <w:bCs/>
                <w:sz w:val="24"/>
              </w:rPr>
              <w:t>23-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P</w:t>
            </w:r>
            <w:r w:rsidRPr="00EF5606">
              <w:rPr>
                <w:rFonts w:ascii="Times New Roman" w:hAnsi="Times New Roman" w:cs="Times New Roman"/>
                <w:b/>
                <w:bCs/>
                <w:sz w:val="24"/>
              </w:rPr>
              <w:t>resent</w:t>
            </w:r>
          </w:p>
          <w:p w14:paraId="02EE07F0" w14:textId="77777777" w:rsidR="004319D4" w:rsidRPr="00B656DD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E47FD0">
              <w:rPr>
                <w:rFonts w:ascii="Times New Roman" w:hAnsi="Times New Roman" w:cs="Times New Roman"/>
                <w:b/>
                <w:bCs/>
                <w:sz w:val="24"/>
              </w:rPr>
              <w:t>Technical Support</w:t>
            </w:r>
            <w:r>
              <w:rPr>
                <w:rFonts w:ascii="Times New Roman" w:hAnsi="Times New Roman" w:cs="Times New Roman"/>
                <w:sz w:val="24"/>
              </w:rPr>
              <w:t>: Resolved testing hardware/software issues with IT assistance and managed data using SharePoint/Excel.</w:t>
            </w:r>
          </w:p>
          <w:p w14:paraId="00B326AF" w14:textId="77777777" w:rsidR="004319D4" w:rsidRPr="00540D39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E47FD0">
              <w:rPr>
                <w:rFonts w:ascii="Times New Roman" w:hAnsi="Times New Roman" w:cs="Times New Roman"/>
                <w:b/>
                <w:bCs/>
                <w:sz w:val="24"/>
              </w:rPr>
              <w:t>Security Protocols:</w:t>
            </w:r>
            <w:r>
              <w:rPr>
                <w:rFonts w:ascii="Times New Roman" w:hAnsi="Times New Roman" w:cs="Times New Roman"/>
                <w:sz w:val="24"/>
              </w:rPr>
              <w:t xml:space="preserve"> Ensured complication with testing standards and security procedures.</w:t>
            </w:r>
          </w:p>
          <w:p w14:paraId="73DFA64B" w14:textId="77777777" w:rsidR="004319D4" w:rsidRPr="00E47FD0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E47FD0">
              <w:rPr>
                <w:rFonts w:ascii="Times New Roman" w:hAnsi="Times New Roman" w:cs="Times New Roman"/>
                <w:b/>
                <w:bCs/>
                <w:sz w:val="24"/>
              </w:rPr>
              <w:t>Communication</w:t>
            </w:r>
            <w:r>
              <w:rPr>
                <w:rFonts w:ascii="Times New Roman" w:hAnsi="Times New Roman" w:cs="Times New Roman"/>
                <w:sz w:val="24"/>
              </w:rPr>
              <w:t>: Guide candidates through test protocols efficiently.</w:t>
            </w:r>
          </w:p>
          <w:p w14:paraId="65FB8E37" w14:textId="77777777" w:rsidR="004319D4" w:rsidRDefault="004319D4" w:rsidP="004319D4">
            <w:pPr>
              <w:ind w:left="0"/>
            </w:pPr>
          </w:p>
          <w:p w14:paraId="7E8BAE44" w14:textId="77777777" w:rsidR="004319D4" w:rsidRDefault="004319D4" w:rsidP="004319D4">
            <w:pPr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46C6C">
              <w:rPr>
                <w:rFonts w:ascii="Times New Roman" w:hAnsi="Times New Roman" w:cs="Times New Roman"/>
                <w:b/>
                <w:bCs/>
                <w:sz w:val="24"/>
              </w:rPr>
              <w:t>TJMaxx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EB2583">
              <w:rPr>
                <w:rFonts w:ascii="Times New Roman" w:hAnsi="Times New Roman" w:cs="Times New Roman"/>
                <w:i/>
                <w:iCs/>
                <w:sz w:val="24"/>
              </w:rPr>
              <w:t>Store Associate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                                            Washington, DC</w:t>
            </w:r>
          </w:p>
          <w:p w14:paraId="4FA9622F" w14:textId="77777777" w:rsidR="004319D4" w:rsidRPr="00EF5606" w:rsidRDefault="004319D4" w:rsidP="004319D4">
            <w:pPr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                                                                                     </w:t>
            </w:r>
            <w:r w:rsidRPr="00EF5606">
              <w:rPr>
                <w:rFonts w:ascii="Times New Roman" w:hAnsi="Times New Roman" w:cs="Times New Roman"/>
                <w:b/>
                <w:bCs/>
                <w:sz w:val="24"/>
              </w:rPr>
              <w:t xml:space="preserve">Mar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‘</w:t>
            </w:r>
            <w:r w:rsidRPr="00EF5606">
              <w:rPr>
                <w:rFonts w:ascii="Times New Roman" w:hAnsi="Times New Roman" w:cs="Times New Roman"/>
                <w:b/>
                <w:bCs/>
                <w:sz w:val="24"/>
              </w:rPr>
              <w:t xml:space="preserve">22-Jan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‘</w:t>
            </w:r>
            <w:r w:rsidRPr="00EF5606">
              <w:rPr>
                <w:rFonts w:ascii="Times New Roman" w:hAnsi="Times New Roman" w:cs="Times New Roman"/>
                <w:b/>
                <w:bCs/>
                <w:sz w:val="24"/>
              </w:rPr>
              <w:t>23</w:t>
            </w:r>
            <w:r w:rsidRPr="00EF560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                                                                                     </w:t>
            </w:r>
          </w:p>
          <w:p w14:paraId="30288C1A" w14:textId="77777777" w:rsidR="004319D4" w:rsidRPr="00540D39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Pr="00E47FD0">
              <w:rPr>
                <w:rFonts w:ascii="Times New Roman" w:hAnsi="Times New Roman" w:cs="Times New Roman"/>
                <w:b/>
                <w:bCs/>
                <w:sz w:val="24"/>
              </w:rPr>
              <w:t xml:space="preserve">ustomer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r w:rsidRPr="00E47FD0">
              <w:rPr>
                <w:rFonts w:ascii="Times New Roman" w:hAnsi="Times New Roman" w:cs="Times New Roman"/>
                <w:b/>
                <w:bCs/>
                <w:sz w:val="24"/>
              </w:rPr>
              <w:t>ervice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: </w:t>
            </w:r>
            <w:r w:rsidRPr="00E47FD0">
              <w:rPr>
                <w:rFonts w:ascii="Times New Roman" w:hAnsi="Times New Roman" w:cs="Times New Roman"/>
                <w:sz w:val="24"/>
              </w:rPr>
              <w:t>Meet sales target and assist customers</w:t>
            </w:r>
            <w:r>
              <w:rPr>
                <w:rFonts w:ascii="Times New Roman" w:hAnsi="Times New Roman" w:cs="Times New Roman"/>
                <w:sz w:val="24"/>
              </w:rPr>
              <w:t xml:space="preserve"> in fast-paced environment.</w:t>
            </w:r>
          </w:p>
          <w:p w14:paraId="1E9391EC" w14:textId="77777777" w:rsidR="004319D4" w:rsidRPr="00540D39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540D39">
              <w:rPr>
                <w:rFonts w:ascii="Times New Roman" w:hAnsi="Times New Roman" w:cs="Times New Roman"/>
                <w:sz w:val="24"/>
              </w:rPr>
              <w:t>Process</w:t>
            </w:r>
            <w:r>
              <w:rPr>
                <w:rFonts w:ascii="Times New Roman" w:hAnsi="Times New Roman" w:cs="Times New Roman"/>
                <w:sz w:val="24"/>
              </w:rPr>
              <w:t>ed</w:t>
            </w:r>
            <w:r w:rsidRPr="00540D39">
              <w:rPr>
                <w:rFonts w:ascii="Times New Roman" w:hAnsi="Times New Roman" w:cs="Times New Roman"/>
                <w:sz w:val="24"/>
              </w:rPr>
              <w:t xml:space="preserve"> transactions and return</w:t>
            </w:r>
            <w:r>
              <w:rPr>
                <w:rFonts w:ascii="Times New Roman" w:hAnsi="Times New Roman" w:cs="Times New Roman"/>
                <w:sz w:val="24"/>
              </w:rPr>
              <w:t>s.</w:t>
            </w:r>
          </w:p>
          <w:p w14:paraId="1E51C15C" w14:textId="77777777" w:rsidR="004319D4" w:rsidRPr="00540D39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E47FD0">
              <w:rPr>
                <w:rFonts w:ascii="Times New Roman" w:hAnsi="Times New Roman" w:cs="Times New Roman"/>
                <w:b/>
                <w:bCs/>
                <w:sz w:val="24"/>
              </w:rPr>
              <w:t>Collaborat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with team members to ensure store accuracy.</w:t>
            </w:r>
          </w:p>
          <w:p w14:paraId="4173A9DC" w14:textId="77777777" w:rsidR="004319D4" w:rsidRPr="00EB2583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40D39">
              <w:rPr>
                <w:rFonts w:ascii="Times New Roman" w:hAnsi="Times New Roman" w:cs="Times New Roman"/>
                <w:sz w:val="24"/>
              </w:rPr>
              <w:t>Maintain cleanliness to ensure efficiency.</w:t>
            </w:r>
          </w:p>
          <w:p w14:paraId="0D4822AF" w14:textId="77777777" w:rsidR="004319D4" w:rsidRDefault="004319D4" w:rsidP="004319D4">
            <w:pPr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23674B2C" w14:textId="77777777" w:rsidR="004319D4" w:rsidRDefault="004319D4" w:rsidP="004319D4">
            <w:pPr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B2583">
              <w:rPr>
                <w:rFonts w:ascii="Times New Roman" w:hAnsi="Times New Roman" w:cs="Times New Roman"/>
                <w:b/>
                <w:bCs/>
                <w:sz w:val="24"/>
              </w:rPr>
              <w:t>Nordstrom, Inc</w:t>
            </w:r>
            <w:r w:rsidRPr="00EB2583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B2583">
              <w:rPr>
                <w:rFonts w:ascii="Times New Roman" w:hAnsi="Times New Roman" w:cs="Times New Roman"/>
                <w:i/>
                <w:iCs/>
                <w:sz w:val="24"/>
              </w:rPr>
              <w:t>Warehouse Associate</w:t>
            </w:r>
            <w:r>
              <w:rPr>
                <w:rFonts w:ascii="Times New Roman" w:hAnsi="Times New Roman" w:cs="Times New Roman"/>
                <w:i/>
                <w:iCs/>
                <w:sz w:val="24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B2583">
              <w:rPr>
                <w:rFonts w:ascii="Times New Roman" w:hAnsi="Times New Roman" w:cs="Times New Roman"/>
                <w:b/>
                <w:bCs/>
                <w:sz w:val="24"/>
              </w:rPr>
              <w:t>Upper Marlboro, MD</w:t>
            </w:r>
          </w:p>
          <w:p w14:paraId="4CBBA848" w14:textId="77777777" w:rsidR="004319D4" w:rsidRDefault="004319D4" w:rsidP="004319D4">
            <w:pPr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                                                                                    Dec ’20 – Sep ‘21</w:t>
            </w:r>
          </w:p>
          <w:p w14:paraId="5633AF11" w14:textId="77777777" w:rsidR="004319D4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777935">
              <w:rPr>
                <w:rFonts w:ascii="Times New Roman" w:hAnsi="Times New Roman" w:cs="Times New Roman"/>
                <w:b/>
                <w:bCs/>
                <w:sz w:val="24"/>
              </w:rPr>
              <w:t>Fulfillment</w:t>
            </w:r>
            <w:r>
              <w:rPr>
                <w:rFonts w:ascii="Times New Roman" w:hAnsi="Times New Roman" w:cs="Times New Roman"/>
                <w:sz w:val="24"/>
              </w:rPr>
              <w:t>: Stock item selection to fulfill customer orders.</w:t>
            </w:r>
          </w:p>
          <w:p w14:paraId="17D00202" w14:textId="77777777" w:rsidR="004319D4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Prepare shipments for delivery including scanning, labeling and packing.</w:t>
            </w:r>
          </w:p>
          <w:p w14:paraId="21E9D09C" w14:textId="77777777" w:rsidR="004319D4" w:rsidRPr="00777935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Comply with safety regulations and practices.</w:t>
            </w:r>
          </w:p>
        </w:tc>
      </w:tr>
      <w:tr w:rsidR="004319D4" w14:paraId="5C342B3E" w14:textId="77777777" w:rsidTr="004319D4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0"/>
        </w:trPr>
        <w:tc>
          <w:tcPr>
            <w:tcW w:w="10066" w:type="dxa"/>
            <w:gridSpan w:val="5"/>
          </w:tcPr>
          <w:p w14:paraId="41D9D103" w14:textId="77777777" w:rsidR="004319D4" w:rsidRDefault="004319D4" w:rsidP="004319D4">
            <w:pPr>
              <w:ind w:left="0"/>
            </w:pPr>
          </w:p>
        </w:tc>
      </w:tr>
      <w:tr w:rsidR="004319D4" w14:paraId="73B924AD" w14:textId="77777777" w:rsidTr="004319D4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555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86BCA7B" w14:textId="77777777" w:rsidR="004319D4" w:rsidRPr="009A4D2E" w:rsidRDefault="004319D4" w:rsidP="004319D4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77793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Organizations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A43AC2C" w14:textId="77777777" w:rsidR="004319D4" w:rsidRPr="00340645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w w:val="105"/>
                <w:sz w:val="24"/>
              </w:rPr>
            </w:pPr>
            <w:r w:rsidRPr="00340645">
              <w:rPr>
                <w:rFonts w:ascii="Times New Roman" w:hAnsi="Times New Roman" w:cs="Times New Roman"/>
                <w:b/>
                <w:bCs/>
                <w:w w:val="105"/>
                <w:sz w:val="24"/>
              </w:rPr>
              <w:t>Women in Cybersecurity (WiCyS), General Member</w:t>
            </w:r>
          </w:p>
          <w:p w14:paraId="5130E581" w14:textId="77777777" w:rsidR="004319D4" w:rsidRDefault="004319D4" w:rsidP="004319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w w:val="105"/>
                <w:sz w:val="24"/>
              </w:rPr>
            </w:pPr>
            <w:r w:rsidRPr="00340645">
              <w:rPr>
                <w:rFonts w:ascii="Times New Roman" w:hAnsi="Times New Roman" w:cs="Times New Roman"/>
                <w:b/>
                <w:bCs/>
                <w:w w:val="105"/>
                <w:sz w:val="24"/>
              </w:rPr>
              <w:t>ColorStack</w:t>
            </w:r>
            <w:r>
              <w:rPr>
                <w:rFonts w:ascii="Times New Roman" w:hAnsi="Times New Roman" w:cs="Times New Roman"/>
                <w:b/>
                <w:bCs/>
                <w:w w:val="105"/>
                <w:sz w:val="24"/>
              </w:rPr>
              <w:t xml:space="preserve">: </w:t>
            </w:r>
            <w:r w:rsidRPr="00340645">
              <w:rPr>
                <w:rFonts w:ascii="Times New Roman" w:hAnsi="Times New Roman" w:cs="Times New Roman"/>
                <w:w w:val="105"/>
                <w:sz w:val="24"/>
              </w:rPr>
              <w:t>Engag</w:t>
            </w:r>
            <w:r>
              <w:rPr>
                <w:rFonts w:ascii="Times New Roman" w:hAnsi="Times New Roman" w:cs="Times New Roman"/>
                <w:w w:val="105"/>
                <w:sz w:val="24"/>
              </w:rPr>
              <w:t>ed</w:t>
            </w:r>
            <w:r w:rsidRPr="00340645">
              <w:rPr>
                <w:rFonts w:ascii="Times New Roman" w:hAnsi="Times New Roman" w:cs="Times New Roman"/>
                <w:w w:val="105"/>
                <w:sz w:val="24"/>
              </w:rPr>
              <w:t xml:space="preserve"> in peer</w:t>
            </w:r>
            <w:r>
              <w:rPr>
                <w:rFonts w:ascii="Times New Roman" w:hAnsi="Times New Roman" w:cs="Times New Roman"/>
                <w:w w:val="105"/>
                <w:sz w:val="24"/>
              </w:rPr>
              <w:t xml:space="preserve"> coding reviews and interview prep.</w:t>
            </w:r>
          </w:p>
          <w:p w14:paraId="5BE177AE" w14:textId="77777777" w:rsidR="004319D4" w:rsidRDefault="004319D4" w:rsidP="004319D4">
            <w:pPr>
              <w:ind w:left="0"/>
            </w:pPr>
          </w:p>
        </w:tc>
      </w:tr>
    </w:tbl>
    <w:p w14:paraId="543BC196" w14:textId="77777777" w:rsidR="00C55D85" w:rsidRDefault="00C55D85" w:rsidP="00DD5F82">
      <w:pPr>
        <w:pStyle w:val="GraphicAnchor"/>
      </w:pPr>
    </w:p>
    <w:p w14:paraId="64610B2E" w14:textId="34D4FACC" w:rsidR="009A4D2E" w:rsidRDefault="009A4D2E" w:rsidP="004416FD">
      <w:pPr>
        <w:ind w:left="0"/>
      </w:pPr>
    </w:p>
    <w:p w14:paraId="27542167" w14:textId="0FC64E68" w:rsidR="00F97827" w:rsidRDefault="00340645" w:rsidP="004319D4">
      <w:pPr>
        <w:ind w:left="0"/>
        <w:rPr>
          <w:rFonts w:ascii="Times New Roman" w:hAnsi="Times New Roman" w:cs="Times New Roman"/>
          <w:b/>
          <w:bCs/>
          <w:sz w:val="24"/>
        </w:rPr>
      </w:pPr>
      <w:r w:rsidRPr="00131BAD">
        <w:rPr>
          <w:rFonts w:ascii="Times New Roman" w:hAnsi="Times New Roman" w:cs="Times New Roman"/>
          <w:b/>
          <w:bCs/>
          <w:color w:val="0070C0"/>
          <w:sz w:val="28"/>
          <w:szCs w:val="28"/>
        </w:rPr>
        <w:t>Certifications</w:t>
      </w:r>
      <w:r w:rsidRPr="00131BAD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361058" w:rsidRPr="00131BA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E47FD0" w:rsidRPr="00131BAD">
        <w:rPr>
          <w:rFonts w:ascii="Times New Roman" w:hAnsi="Times New Roman" w:cs="Times New Roman"/>
          <w:b/>
          <w:bCs/>
          <w:sz w:val="24"/>
        </w:rPr>
        <w:t xml:space="preserve"> </w:t>
      </w:r>
      <w:r w:rsidR="000448AF">
        <w:rPr>
          <w:rFonts w:ascii="Times New Roman" w:hAnsi="Times New Roman" w:cs="Times New Roman"/>
          <w:b/>
          <w:bCs/>
          <w:sz w:val="24"/>
        </w:rPr>
        <w:t xml:space="preserve">- </w:t>
      </w:r>
      <w:r w:rsidRPr="00131BAD">
        <w:rPr>
          <w:rFonts w:ascii="Times New Roman" w:hAnsi="Times New Roman" w:cs="Times New Roman"/>
          <w:b/>
          <w:bCs/>
          <w:sz w:val="24"/>
        </w:rPr>
        <w:t xml:space="preserve">Google </w:t>
      </w:r>
      <w:r w:rsidR="00131BAD" w:rsidRPr="00131BAD">
        <w:rPr>
          <w:rFonts w:ascii="Times New Roman" w:hAnsi="Times New Roman" w:cs="Times New Roman"/>
          <w:b/>
          <w:bCs/>
          <w:sz w:val="24"/>
        </w:rPr>
        <w:t xml:space="preserve">AI Essentials </w:t>
      </w:r>
    </w:p>
    <w:p w14:paraId="52E3D054" w14:textId="7F5A0ED9" w:rsidR="00FD2131" w:rsidRPr="000E0321" w:rsidRDefault="00F97827" w:rsidP="000E0321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          - </w:t>
      </w:r>
      <w:r w:rsidR="00131BAD" w:rsidRPr="00F97827">
        <w:rPr>
          <w:rFonts w:ascii="Times New Roman" w:hAnsi="Times New Roman" w:cs="Times New Roman"/>
          <w:b/>
          <w:bCs/>
          <w:sz w:val="24"/>
        </w:rPr>
        <w:t xml:space="preserve"> Google Prompt Engineerin</w:t>
      </w:r>
      <w:r w:rsidR="000E0321">
        <w:rPr>
          <w:rFonts w:ascii="Times New Roman" w:hAnsi="Times New Roman" w:cs="Times New Roman"/>
          <w:b/>
          <w:bCs/>
          <w:sz w:val="24"/>
        </w:rPr>
        <w:t>g</w:t>
      </w:r>
    </w:p>
    <w:sectPr w:rsidR="00FD2131" w:rsidRPr="000E0321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09A80" w14:textId="77777777" w:rsidR="00EB5160" w:rsidRDefault="00EB5160" w:rsidP="00F316AD">
      <w:r>
        <w:separator/>
      </w:r>
    </w:p>
  </w:endnote>
  <w:endnote w:type="continuationSeparator" w:id="0">
    <w:p w14:paraId="00E11C0A" w14:textId="77777777" w:rsidR="00EB5160" w:rsidRDefault="00EB5160" w:rsidP="00F316AD">
      <w:r>
        <w:continuationSeparator/>
      </w:r>
    </w:p>
  </w:endnote>
  <w:endnote w:type="continuationNotice" w:id="1">
    <w:p w14:paraId="538F4BD1" w14:textId="77777777" w:rsidR="00EB5160" w:rsidRDefault="00EB51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13040" w14:textId="77777777" w:rsidR="00EB5160" w:rsidRDefault="00EB5160" w:rsidP="00F316AD">
      <w:r>
        <w:separator/>
      </w:r>
    </w:p>
  </w:footnote>
  <w:footnote w:type="continuationSeparator" w:id="0">
    <w:p w14:paraId="7DFCAF10" w14:textId="77777777" w:rsidR="00EB5160" w:rsidRDefault="00EB5160" w:rsidP="00F316AD">
      <w:r>
        <w:continuationSeparator/>
      </w:r>
    </w:p>
  </w:footnote>
  <w:footnote w:type="continuationNotice" w:id="1">
    <w:p w14:paraId="43B510F1" w14:textId="77777777" w:rsidR="00EB5160" w:rsidRDefault="00EB51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1783396F"/>
    <w:multiLevelType w:val="hybridMultilevel"/>
    <w:tmpl w:val="413CEF4A"/>
    <w:lvl w:ilvl="0" w:tplc="7818CC32">
      <w:start w:val="2"/>
      <w:numFmt w:val="bullet"/>
      <w:lvlText w:val="-"/>
      <w:lvlJc w:val="left"/>
      <w:pPr>
        <w:ind w:left="504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27FB08F7"/>
    <w:multiLevelType w:val="hybridMultilevel"/>
    <w:tmpl w:val="11460280"/>
    <w:lvl w:ilvl="0" w:tplc="DA9C4E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963CA"/>
    <w:multiLevelType w:val="hybridMultilevel"/>
    <w:tmpl w:val="65806132"/>
    <w:lvl w:ilvl="0" w:tplc="0EF2AF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210FA"/>
    <w:multiLevelType w:val="hybridMultilevel"/>
    <w:tmpl w:val="78E2F7BA"/>
    <w:lvl w:ilvl="0" w:tplc="1EB671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5015F"/>
    <w:multiLevelType w:val="hybridMultilevel"/>
    <w:tmpl w:val="E97CF1A6"/>
    <w:lvl w:ilvl="0" w:tplc="8C8E95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C6BED"/>
    <w:multiLevelType w:val="hybridMultilevel"/>
    <w:tmpl w:val="FC6E9C2A"/>
    <w:lvl w:ilvl="0" w:tplc="A43AEC3A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E51BB"/>
    <w:multiLevelType w:val="hybridMultilevel"/>
    <w:tmpl w:val="A1E8F09A"/>
    <w:lvl w:ilvl="0" w:tplc="BDD2D846">
      <w:start w:val="2"/>
      <w:numFmt w:val="bullet"/>
      <w:lvlText w:val="-"/>
      <w:lvlJc w:val="left"/>
      <w:pPr>
        <w:ind w:left="504" w:hanging="360"/>
      </w:pPr>
      <w:rPr>
        <w:rFonts w:ascii="Bookman Old Style" w:eastAsiaTheme="minorHAnsi" w:hAnsi="Bookman Old Sty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4"/>
  </w:num>
  <w:num w:numId="12" w16cid:durableId="1275597606">
    <w:abstractNumId w:val="17"/>
  </w:num>
  <w:num w:numId="13" w16cid:durableId="842471910">
    <w:abstractNumId w:val="16"/>
  </w:num>
  <w:num w:numId="14" w16cid:durableId="546793749">
    <w:abstractNumId w:val="13"/>
  </w:num>
  <w:num w:numId="15" w16cid:durableId="1124887942">
    <w:abstractNumId w:val="11"/>
  </w:num>
  <w:num w:numId="16" w16cid:durableId="946733700">
    <w:abstractNumId w:val="10"/>
  </w:num>
  <w:num w:numId="17" w16cid:durableId="2093314972">
    <w:abstractNumId w:val="12"/>
  </w:num>
  <w:num w:numId="18" w16cid:durableId="10681915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CC"/>
    <w:rsid w:val="00003BB9"/>
    <w:rsid w:val="00017553"/>
    <w:rsid w:val="000434BA"/>
    <w:rsid w:val="000448AF"/>
    <w:rsid w:val="0006263C"/>
    <w:rsid w:val="000867FF"/>
    <w:rsid w:val="000902C1"/>
    <w:rsid w:val="000B131D"/>
    <w:rsid w:val="000C4059"/>
    <w:rsid w:val="000C6C28"/>
    <w:rsid w:val="000D7C65"/>
    <w:rsid w:val="000E0321"/>
    <w:rsid w:val="000E1D44"/>
    <w:rsid w:val="000F2AF6"/>
    <w:rsid w:val="0011242E"/>
    <w:rsid w:val="001213BA"/>
    <w:rsid w:val="00131BAD"/>
    <w:rsid w:val="00136F3E"/>
    <w:rsid w:val="00154106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64CD4"/>
    <w:rsid w:val="00285AC5"/>
    <w:rsid w:val="00297435"/>
    <w:rsid w:val="002A0D9A"/>
    <w:rsid w:val="002B10C3"/>
    <w:rsid w:val="002D12DA"/>
    <w:rsid w:val="002D4A86"/>
    <w:rsid w:val="002D533E"/>
    <w:rsid w:val="003019B2"/>
    <w:rsid w:val="003114D4"/>
    <w:rsid w:val="00313878"/>
    <w:rsid w:val="00317AC6"/>
    <w:rsid w:val="00340645"/>
    <w:rsid w:val="0034687F"/>
    <w:rsid w:val="0034688D"/>
    <w:rsid w:val="00357ED7"/>
    <w:rsid w:val="00361058"/>
    <w:rsid w:val="00372149"/>
    <w:rsid w:val="003B6DDB"/>
    <w:rsid w:val="003D771D"/>
    <w:rsid w:val="003F05EF"/>
    <w:rsid w:val="0040233B"/>
    <w:rsid w:val="00425619"/>
    <w:rsid w:val="004319D4"/>
    <w:rsid w:val="004416FD"/>
    <w:rsid w:val="0044559B"/>
    <w:rsid w:val="004571D2"/>
    <w:rsid w:val="0046216D"/>
    <w:rsid w:val="00476DE0"/>
    <w:rsid w:val="004A2A78"/>
    <w:rsid w:val="004B3D8C"/>
    <w:rsid w:val="004C171F"/>
    <w:rsid w:val="004C6179"/>
    <w:rsid w:val="004D0C0F"/>
    <w:rsid w:val="004F190F"/>
    <w:rsid w:val="004F222B"/>
    <w:rsid w:val="004F5F22"/>
    <w:rsid w:val="00511A6E"/>
    <w:rsid w:val="005236FD"/>
    <w:rsid w:val="0052720D"/>
    <w:rsid w:val="005359D7"/>
    <w:rsid w:val="00540D39"/>
    <w:rsid w:val="00566C72"/>
    <w:rsid w:val="00573DA5"/>
    <w:rsid w:val="0057534A"/>
    <w:rsid w:val="005856F0"/>
    <w:rsid w:val="0059515A"/>
    <w:rsid w:val="005A1F1C"/>
    <w:rsid w:val="005B14A1"/>
    <w:rsid w:val="005E5024"/>
    <w:rsid w:val="00605A5B"/>
    <w:rsid w:val="00612D75"/>
    <w:rsid w:val="006425B2"/>
    <w:rsid w:val="0066141D"/>
    <w:rsid w:val="00680D7A"/>
    <w:rsid w:val="006929FB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77935"/>
    <w:rsid w:val="00791510"/>
    <w:rsid w:val="007B0F94"/>
    <w:rsid w:val="007C605D"/>
    <w:rsid w:val="007D3A70"/>
    <w:rsid w:val="007E104A"/>
    <w:rsid w:val="007F564E"/>
    <w:rsid w:val="0083302B"/>
    <w:rsid w:val="008460CA"/>
    <w:rsid w:val="0086321C"/>
    <w:rsid w:val="0087637A"/>
    <w:rsid w:val="008866CC"/>
    <w:rsid w:val="008B095A"/>
    <w:rsid w:val="008C1F76"/>
    <w:rsid w:val="008C57CA"/>
    <w:rsid w:val="008C58C0"/>
    <w:rsid w:val="008D775B"/>
    <w:rsid w:val="008E1D8F"/>
    <w:rsid w:val="008E3992"/>
    <w:rsid w:val="008F7B86"/>
    <w:rsid w:val="009021F9"/>
    <w:rsid w:val="009147D9"/>
    <w:rsid w:val="00951C4B"/>
    <w:rsid w:val="009A0841"/>
    <w:rsid w:val="009A4D2E"/>
    <w:rsid w:val="009B6F11"/>
    <w:rsid w:val="009C083A"/>
    <w:rsid w:val="009E3C0B"/>
    <w:rsid w:val="00A10B28"/>
    <w:rsid w:val="00A14513"/>
    <w:rsid w:val="00A267F8"/>
    <w:rsid w:val="00A26BAE"/>
    <w:rsid w:val="00A302E0"/>
    <w:rsid w:val="00A46C6C"/>
    <w:rsid w:val="00A77921"/>
    <w:rsid w:val="00A97B30"/>
    <w:rsid w:val="00AF0801"/>
    <w:rsid w:val="00B575FB"/>
    <w:rsid w:val="00B57CF0"/>
    <w:rsid w:val="00B656DD"/>
    <w:rsid w:val="00B7539D"/>
    <w:rsid w:val="00BC04C4"/>
    <w:rsid w:val="00BC4686"/>
    <w:rsid w:val="00BC5B49"/>
    <w:rsid w:val="00BF1315"/>
    <w:rsid w:val="00BF3FFF"/>
    <w:rsid w:val="00C00D2B"/>
    <w:rsid w:val="00C03AC4"/>
    <w:rsid w:val="00C0582C"/>
    <w:rsid w:val="00C1095A"/>
    <w:rsid w:val="00C41261"/>
    <w:rsid w:val="00C55D85"/>
    <w:rsid w:val="00C62723"/>
    <w:rsid w:val="00C95E26"/>
    <w:rsid w:val="00CA1480"/>
    <w:rsid w:val="00CA2273"/>
    <w:rsid w:val="00CA7D10"/>
    <w:rsid w:val="00CB0AA0"/>
    <w:rsid w:val="00CD50FD"/>
    <w:rsid w:val="00CF6848"/>
    <w:rsid w:val="00D025DA"/>
    <w:rsid w:val="00D17EE7"/>
    <w:rsid w:val="00D266D4"/>
    <w:rsid w:val="00D4489E"/>
    <w:rsid w:val="00D47124"/>
    <w:rsid w:val="00D5682E"/>
    <w:rsid w:val="00D62E1C"/>
    <w:rsid w:val="00D635F3"/>
    <w:rsid w:val="00D74B86"/>
    <w:rsid w:val="00DB0742"/>
    <w:rsid w:val="00DB23D0"/>
    <w:rsid w:val="00DD5D7B"/>
    <w:rsid w:val="00DD5F82"/>
    <w:rsid w:val="00DD6228"/>
    <w:rsid w:val="00DE7453"/>
    <w:rsid w:val="00E47FD0"/>
    <w:rsid w:val="00E61FA3"/>
    <w:rsid w:val="00E62868"/>
    <w:rsid w:val="00E67CDA"/>
    <w:rsid w:val="00E76BE2"/>
    <w:rsid w:val="00E8212E"/>
    <w:rsid w:val="00E839D7"/>
    <w:rsid w:val="00E94A84"/>
    <w:rsid w:val="00EB2583"/>
    <w:rsid w:val="00EB5160"/>
    <w:rsid w:val="00EC40F4"/>
    <w:rsid w:val="00ED2773"/>
    <w:rsid w:val="00ED3505"/>
    <w:rsid w:val="00ED6E05"/>
    <w:rsid w:val="00EF45F5"/>
    <w:rsid w:val="00EF5606"/>
    <w:rsid w:val="00F00B66"/>
    <w:rsid w:val="00F03B21"/>
    <w:rsid w:val="00F16073"/>
    <w:rsid w:val="00F316AD"/>
    <w:rsid w:val="00F40269"/>
    <w:rsid w:val="00F4501B"/>
    <w:rsid w:val="00F50300"/>
    <w:rsid w:val="00F97827"/>
    <w:rsid w:val="00FB0F63"/>
    <w:rsid w:val="00FD2131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447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8866C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059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minataj11/aminata-diallo-portfoli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minata-diallo-257560269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inatajalloh11@yahoo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inatajalloh/Library/Containers/com.microsoft.Word/Data/Library/Application%20Support/Microsoft/Office/16.0/DTS/Search/%7b118EAF61-0F55-8B48-9A6D-27C1B0CAAAB9%7dtf8900326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2BB95692793A47AB1E4347C4563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A259D-858C-BD41-AECE-621728A6FA7D}"/>
      </w:docPartPr>
      <w:docPartBody>
        <w:p w:rsidR="00000000" w:rsidRDefault="00A0218D" w:rsidP="00A0218D">
          <w:pPr>
            <w:pStyle w:val="402BB95692793A47AB1E4347C4563E97"/>
          </w:pPr>
          <w:r>
            <w:rPr>
              <w:noProof/>
            </w:rPr>
            <w:t>Education</w:t>
          </w:r>
        </w:p>
      </w:docPartBody>
    </w:docPart>
    <w:docPart>
      <w:docPartPr>
        <w:name w:val="30DC99111C6491439A7025849E0D5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428B-EA9B-3B40-8676-3F3E2081F87C}"/>
      </w:docPartPr>
      <w:docPartBody>
        <w:p w:rsidR="00000000" w:rsidRDefault="00A0218D" w:rsidP="00A0218D">
          <w:pPr>
            <w:pStyle w:val="30DC99111C6491439A7025849E0D510C"/>
          </w:pPr>
          <w:r>
            <w:rPr>
              <w:noProof/>
            </w:rPr>
            <w:t>Key Skills</w:t>
          </w:r>
        </w:p>
      </w:docPartBody>
    </w:docPart>
    <w:docPart>
      <w:docPartPr>
        <w:name w:val="4452393684D2A2478CECCE9BBCA33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F1362-B90E-B445-B0D6-096BEB8CC5E1}"/>
      </w:docPartPr>
      <w:docPartBody>
        <w:p w:rsidR="00000000" w:rsidRDefault="00A0218D" w:rsidP="00A0218D">
          <w:pPr>
            <w:pStyle w:val="4452393684D2A2478CECCE9BBCA33318"/>
          </w:pPr>
          <w:r>
            <w:rPr>
              <w:noProof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32"/>
    <w:rsid w:val="00045602"/>
    <w:rsid w:val="00102832"/>
    <w:rsid w:val="001A031A"/>
    <w:rsid w:val="00503E5F"/>
    <w:rsid w:val="0058156C"/>
    <w:rsid w:val="005A563A"/>
    <w:rsid w:val="006425B2"/>
    <w:rsid w:val="007133C6"/>
    <w:rsid w:val="0086321C"/>
    <w:rsid w:val="00867957"/>
    <w:rsid w:val="008C57CA"/>
    <w:rsid w:val="00A0218D"/>
    <w:rsid w:val="00A26BAE"/>
    <w:rsid w:val="00B057BE"/>
    <w:rsid w:val="00BC04C4"/>
    <w:rsid w:val="00C03AC4"/>
    <w:rsid w:val="00C62723"/>
    <w:rsid w:val="00D4489E"/>
    <w:rsid w:val="00DF35AC"/>
    <w:rsid w:val="00ED2773"/>
    <w:rsid w:val="00ED3505"/>
    <w:rsid w:val="00F82CD1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kern w:val="0"/>
      <w:sz w:val="2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77206D" w:themeColor="accent5" w:themeShade="BF"/>
    </w:rPr>
  </w:style>
  <w:style w:type="paragraph" w:customStyle="1" w:styleId="3289DA834B3EA340BEF4FB189B151B18">
    <w:name w:val="3289DA834B3EA340BEF4FB189B151B18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 (Body CS)"/>
      <w:b/>
      <w:color w:val="000000" w:themeColor="text1"/>
      <w:kern w:val="0"/>
      <w:sz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6E482F1DC2AF414D9F40A11FBF011394">
    <w:name w:val="6E482F1DC2AF414D9F40A11FBF011394"/>
  </w:style>
  <w:style w:type="paragraph" w:customStyle="1" w:styleId="352D16C72DF09444B9938D049DCB5F4A">
    <w:name w:val="352D16C72DF09444B9938D049DCB5F4A"/>
  </w:style>
  <w:style w:type="paragraph" w:customStyle="1" w:styleId="402BB95692793A47AB1E4347C4563E97">
    <w:name w:val="402BB95692793A47AB1E4347C4563E97"/>
    <w:rsid w:val="00A0218D"/>
  </w:style>
  <w:style w:type="paragraph" w:customStyle="1" w:styleId="30DC99111C6491439A7025849E0D510C">
    <w:name w:val="30DC99111C6491439A7025849E0D510C"/>
    <w:rsid w:val="00A0218D"/>
  </w:style>
  <w:style w:type="paragraph" w:customStyle="1" w:styleId="4452393684D2A2478CECCE9BBCA33318">
    <w:name w:val="4452393684D2A2478CECCE9BBCA33318"/>
    <w:rsid w:val="00A02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{118EAF61-0F55-8B48-9A6D-27C1B0CAAAB9}tf89003265_win32.dotx</Template>
  <TotalTime>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2025-04-07T22:31:00Z</dcterms:created>
  <dcterms:modified xsi:type="dcterms:W3CDTF">2025-04-07T22:31:00Z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